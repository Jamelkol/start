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C4C4" w14:textId="53FD984D" w:rsidR="00F86EF9" w:rsidRPr="00F86EF9" w:rsidRDefault="00F86EF9" w:rsidP="00F86EF9">
      <w:r w:rsidRPr="00F86EF9"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>How to Install Git on Windows</w:t>
      </w:r>
    </w:p>
    <w:p w14:paraId="01D1CC4F" w14:textId="662F9CF8" w:rsidR="00403A6C" w:rsidRDefault="00403A6C" w:rsidP="00403A6C"/>
    <w:p w14:paraId="2BAE1191" w14:textId="2C40670D" w:rsidR="00C47C98" w:rsidRDefault="00C47C98" w:rsidP="006250AF"/>
    <w:p w14:paraId="3DBE34B7" w14:textId="2E8BA64A" w:rsidR="002D5654" w:rsidRDefault="002D5654" w:rsidP="006250AF">
      <w:r w:rsidRPr="00A748A4">
        <w:rPr>
          <w:b/>
          <w:bCs/>
        </w:rPr>
        <w:t>You have</w:t>
      </w:r>
      <w:r>
        <w:t xml:space="preserve"> to </w:t>
      </w:r>
      <w:proofErr w:type="spellStart"/>
      <w:r w:rsidRPr="002D5654">
        <w:t>Browse</w:t>
      </w:r>
      <w:proofErr w:type="spellEnd"/>
      <w:r w:rsidRPr="002D5654">
        <w:t xml:space="preserve"> to the official Git </w:t>
      </w:r>
      <w:proofErr w:type="spellStart"/>
      <w:r w:rsidRPr="002D5654">
        <w:t>website</w:t>
      </w:r>
      <w:proofErr w:type="spellEnd"/>
      <w:r w:rsidRPr="002D5654">
        <w:t xml:space="preserve">: </w:t>
      </w:r>
      <w:r w:rsidRPr="00621BFD">
        <w:rPr>
          <w:b/>
          <w:bCs/>
          <w:color w:val="002060"/>
        </w:rPr>
        <w:t>https://git-scm.com/downloads</w:t>
      </w:r>
      <w:r w:rsidRPr="00621BFD">
        <w:rPr>
          <w:color w:val="002060"/>
        </w:rPr>
        <w:t xml:space="preserve"> </w:t>
      </w:r>
      <w:r>
        <w:t>to download Git.</w:t>
      </w:r>
    </w:p>
    <w:p w14:paraId="11EF9BAF" w14:textId="22530855" w:rsidR="002D5654" w:rsidRDefault="002D5654" w:rsidP="006250AF">
      <w:r>
        <w:t xml:space="preserve">You </w:t>
      </w:r>
      <w:proofErr w:type="spellStart"/>
      <w:r w:rsidRPr="00A748A4">
        <w:rPr>
          <w:b/>
          <w:bCs/>
        </w:rPr>
        <w:t>could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r w:rsidR="00A748A4">
        <w:t xml:space="preserve">the </w:t>
      </w:r>
      <w:r w:rsidR="00A748A4" w:rsidRPr="00A748A4">
        <w:t>software version</w:t>
      </w:r>
      <w:r w:rsidR="00A748A4">
        <w:t xml:space="preserve">, </w:t>
      </w:r>
      <w:proofErr w:type="spellStart"/>
      <w:r w:rsidR="00A748A4" w:rsidRPr="00A748A4">
        <w:rPr>
          <w:b/>
          <w:bCs/>
        </w:rPr>
        <w:t>you</w:t>
      </w:r>
      <w:proofErr w:type="spellEnd"/>
      <w:r w:rsidR="00A748A4" w:rsidRPr="00A748A4">
        <w:rPr>
          <w:b/>
          <w:bCs/>
        </w:rPr>
        <w:t xml:space="preserve"> </w:t>
      </w:r>
      <w:proofErr w:type="spellStart"/>
      <w:r w:rsidR="00A748A4" w:rsidRPr="00A748A4">
        <w:rPr>
          <w:b/>
          <w:bCs/>
        </w:rPr>
        <w:t>may</w:t>
      </w:r>
      <w:proofErr w:type="spellEnd"/>
      <w:r w:rsidR="00A748A4">
        <w:t xml:space="preserve"> download the 64bits release.</w:t>
      </w:r>
    </w:p>
    <w:p w14:paraId="667379C5" w14:textId="0C83D5B9" w:rsidR="00A748A4" w:rsidRDefault="00A748A4" w:rsidP="006250AF">
      <w:r>
        <w:t>T</w:t>
      </w:r>
      <w:r w:rsidRPr="00A748A4">
        <w:t xml:space="preserve">o </w:t>
      </w:r>
      <w:proofErr w:type="spellStart"/>
      <w:r w:rsidRPr="00A748A4">
        <w:t>install</w:t>
      </w:r>
      <w:proofErr w:type="spellEnd"/>
      <w:r w:rsidRPr="00A748A4">
        <w:t xml:space="preserve"> git </w:t>
      </w:r>
      <w:proofErr w:type="spellStart"/>
      <w:r w:rsidRPr="00A748A4">
        <w:rPr>
          <w:b/>
          <w:bCs/>
        </w:rPr>
        <w:t>you</w:t>
      </w:r>
      <w:proofErr w:type="spellEnd"/>
      <w:r w:rsidRPr="00A748A4">
        <w:rPr>
          <w:b/>
          <w:bCs/>
        </w:rPr>
        <w:t xml:space="preserve"> must have</w:t>
      </w:r>
      <w:r w:rsidRPr="00A748A4">
        <w:t xml:space="preserve"> 750 </w:t>
      </w:r>
      <w:proofErr w:type="spellStart"/>
      <w:r w:rsidRPr="00A748A4">
        <w:t>mega</w:t>
      </w:r>
      <w:proofErr w:type="spellEnd"/>
      <w:r w:rsidRPr="00A748A4">
        <w:t xml:space="preserve"> bytes of </w:t>
      </w:r>
      <w:proofErr w:type="spellStart"/>
      <w:r w:rsidRPr="00A748A4">
        <w:t>disk</w:t>
      </w:r>
      <w:proofErr w:type="spellEnd"/>
      <w:r w:rsidRPr="00A748A4">
        <w:t xml:space="preserve"> </w:t>
      </w:r>
      <w:proofErr w:type="spellStart"/>
      <w:r w:rsidRPr="00A748A4">
        <w:t>space</w:t>
      </w:r>
      <w:proofErr w:type="spellEnd"/>
      <w:r>
        <w:t>.</w:t>
      </w:r>
    </w:p>
    <w:p w14:paraId="38AADB8C" w14:textId="6C71F7E9" w:rsidR="00A748A4" w:rsidRDefault="00A748A4" w:rsidP="006250AF">
      <w:proofErr w:type="spellStart"/>
      <w:r>
        <w:t>During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r w:rsidRPr="00A748A4">
        <w:t xml:space="preserve">have to </w:t>
      </w:r>
      <w:proofErr w:type="spellStart"/>
      <w:r>
        <w:t>accept</w:t>
      </w:r>
      <w:proofErr w:type="spellEnd"/>
      <w:r w:rsidRPr="00A748A4">
        <w:t xml:space="preserve"> </w:t>
      </w:r>
      <w:r w:rsidR="009D3C11">
        <w:t xml:space="preserve">the </w:t>
      </w:r>
      <w:r w:rsidR="009D3C11" w:rsidRPr="009D3C11">
        <w:t>GNU General Public License</w:t>
      </w:r>
    </w:p>
    <w:p w14:paraId="6B40A94B" w14:textId="33CD92B9" w:rsidR="009D3C11" w:rsidRDefault="00EE3913" w:rsidP="006250AF">
      <w:r w:rsidRPr="00EE3913">
        <w:t xml:space="preserve">The installer </w:t>
      </w:r>
      <w:proofErr w:type="spellStart"/>
      <w:r w:rsidRPr="00EE3913">
        <w:t>will</w:t>
      </w:r>
      <w:proofErr w:type="spellEnd"/>
      <w:r w:rsidRPr="00EE3913">
        <w:t xml:space="preserve"> </w:t>
      </w:r>
      <w:proofErr w:type="spellStart"/>
      <w:r w:rsidRPr="00EE3913">
        <w:t>ask</w:t>
      </w:r>
      <w:proofErr w:type="spellEnd"/>
      <w:r w:rsidRPr="00EE3913">
        <w:t xml:space="preserve"> </w:t>
      </w:r>
      <w:proofErr w:type="spellStart"/>
      <w:r w:rsidRPr="00EE3913">
        <w:t>you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questions </w:t>
      </w:r>
      <w:proofErr w:type="spellStart"/>
      <w:r w:rsidRPr="00EE3913">
        <w:rPr>
          <w:b/>
          <w:bCs/>
        </w:rPr>
        <w:t>you</w:t>
      </w:r>
      <w:proofErr w:type="spellEnd"/>
      <w:r w:rsidRPr="00EE3913">
        <w:rPr>
          <w:b/>
          <w:bCs/>
        </w:rPr>
        <w:t xml:space="preserve"> have </w:t>
      </w:r>
      <w:proofErr w:type="spellStart"/>
      <w:r w:rsidRPr="00EE3913">
        <w:rPr>
          <w:b/>
          <w:bCs/>
        </w:rPr>
        <w:t>just</w:t>
      </w:r>
      <w:proofErr w:type="spellEnd"/>
      <w:r>
        <w:t xml:space="preserve"> </w:t>
      </w:r>
      <w:r w:rsidRPr="00EE3913">
        <w:t xml:space="preserve">click on </w:t>
      </w:r>
      <w:proofErr w:type="spellStart"/>
      <w:r w:rsidRPr="00EE3913">
        <w:t>next</w:t>
      </w:r>
      <w:proofErr w:type="spellEnd"/>
      <w:r w:rsidRPr="00EE3913">
        <w:t xml:space="preserve"> </w:t>
      </w:r>
      <w:proofErr w:type="spellStart"/>
      <w:r w:rsidRPr="00EE3913">
        <w:t>until</w:t>
      </w:r>
      <w:proofErr w:type="spellEnd"/>
      <w:r w:rsidRPr="00EE3913">
        <w:t xml:space="preserve"> the end of the</w:t>
      </w:r>
      <w:r>
        <w:t xml:space="preserve"> installation.</w:t>
      </w:r>
    </w:p>
    <w:p w14:paraId="62322AE3" w14:textId="656EA368" w:rsidR="002D5654" w:rsidRDefault="00EE3913" w:rsidP="006250AF">
      <w:r w:rsidRPr="00EE3913">
        <w:t xml:space="preserve">Once the installation </w:t>
      </w:r>
      <w:proofErr w:type="spellStart"/>
      <w:r w:rsidRPr="00EE3913">
        <w:t>is</w:t>
      </w:r>
      <w:proofErr w:type="spellEnd"/>
      <w:r w:rsidRPr="00EE3913">
        <w:t xml:space="preserve"> </w:t>
      </w:r>
      <w:proofErr w:type="spellStart"/>
      <w:r w:rsidRPr="00EE3913">
        <w:t>complete</w:t>
      </w:r>
      <w:proofErr w:type="spellEnd"/>
      <w:r>
        <w:t xml:space="preserve"> </w:t>
      </w:r>
      <w:proofErr w:type="spellStart"/>
      <w:r w:rsidRPr="0093652A">
        <w:rPr>
          <w:b/>
          <w:bCs/>
        </w:rPr>
        <w:t>you</w:t>
      </w:r>
      <w:proofErr w:type="spellEnd"/>
      <w:r w:rsidRPr="0093652A">
        <w:rPr>
          <w:b/>
          <w:bCs/>
        </w:rPr>
        <w:t xml:space="preserve"> </w:t>
      </w:r>
      <w:proofErr w:type="spellStart"/>
      <w:r w:rsidRPr="0093652A">
        <w:rPr>
          <w:b/>
          <w:bCs/>
        </w:rPr>
        <w:t>need</w:t>
      </w:r>
      <w:proofErr w:type="spellEnd"/>
      <w:r>
        <w:t xml:space="preserve"> to </w:t>
      </w:r>
      <w:r w:rsidR="0093652A">
        <w:t>test</w:t>
      </w:r>
      <w:r>
        <w:t xml:space="preserve"> </w:t>
      </w:r>
      <w:r w:rsidRPr="00EE3913">
        <w:t>Git Bash</w:t>
      </w:r>
      <w:r>
        <w:t>.</w:t>
      </w:r>
    </w:p>
    <w:p w14:paraId="607FC33E" w14:textId="1BB1444D" w:rsidR="0093652A" w:rsidRDefault="0093652A" w:rsidP="006250AF">
      <w:pPr>
        <w:rPr>
          <w:rFonts w:ascii="Consolas" w:hAnsi="Consolas"/>
          <w:i/>
          <w:iCs/>
          <w:shd w:val="clear" w:color="auto" w:fill="F2F2F2" w:themeFill="background1" w:themeFillShade="F2"/>
        </w:rPr>
      </w:pPr>
      <w:r>
        <w:t xml:space="preserve">So </w:t>
      </w:r>
      <w:proofErr w:type="spellStart"/>
      <w:r w:rsidRPr="0093652A">
        <w:rPr>
          <w:b/>
          <w:bCs/>
        </w:rPr>
        <w:t>you</w:t>
      </w:r>
      <w:proofErr w:type="spellEnd"/>
      <w:r w:rsidRPr="0093652A">
        <w:rPr>
          <w:b/>
          <w:bCs/>
        </w:rPr>
        <w:t xml:space="preserve"> must</w:t>
      </w:r>
      <w:r>
        <w:t xml:space="preserve"> </w:t>
      </w:r>
      <w:proofErr w:type="spellStart"/>
      <w:r>
        <w:t>create</w:t>
      </w:r>
      <w:proofErr w:type="spellEnd"/>
      <w:r>
        <w:t xml:space="preserve"> a </w:t>
      </w:r>
      <w:r w:rsidRPr="0093652A">
        <w:t>test folder</w:t>
      </w:r>
      <w:r>
        <w:t xml:space="preserve"> by </w:t>
      </w:r>
      <w:proofErr w:type="spellStart"/>
      <w:r>
        <w:t>typing</w:t>
      </w:r>
      <w:proofErr w:type="spellEnd"/>
      <w:r>
        <w:t xml:space="preserve"> :  </w:t>
      </w:r>
      <w:proofErr w:type="spellStart"/>
      <w:r w:rsidRPr="0093652A">
        <w:rPr>
          <w:rFonts w:ascii="Consolas" w:hAnsi="Consolas"/>
          <w:i/>
          <w:iCs/>
          <w:shd w:val="clear" w:color="auto" w:fill="F2F2F2" w:themeFill="background1" w:themeFillShade="F2"/>
        </w:rPr>
        <w:t>mkdir</w:t>
      </w:r>
      <w:proofErr w:type="spellEnd"/>
      <w:r w:rsidRPr="0093652A">
        <w:rPr>
          <w:rFonts w:ascii="Consolas" w:hAnsi="Consolas"/>
          <w:i/>
          <w:iCs/>
          <w:shd w:val="clear" w:color="auto" w:fill="F2F2F2" w:themeFill="background1" w:themeFillShade="F2"/>
        </w:rPr>
        <w:t xml:space="preserve"> </w:t>
      </w:r>
      <w:proofErr w:type="spellStart"/>
      <w:r w:rsidRPr="0093652A">
        <w:rPr>
          <w:rFonts w:ascii="Consolas" w:hAnsi="Consolas"/>
          <w:i/>
          <w:iCs/>
          <w:shd w:val="clear" w:color="auto" w:fill="F2F2F2" w:themeFill="background1" w:themeFillShade="F2"/>
        </w:rPr>
        <w:t>git_test</w:t>
      </w:r>
      <w:proofErr w:type="spellEnd"/>
    </w:p>
    <w:p w14:paraId="7A960CCB" w14:textId="3A6F8E70" w:rsidR="0093652A" w:rsidRDefault="0093652A" w:rsidP="003D21A3">
      <w:pPr>
        <w:spacing w:after="0"/>
        <w:rPr>
          <w:rFonts w:ascii="Consolas" w:hAnsi="Consolas"/>
          <w:i/>
          <w:iCs/>
          <w:shd w:val="clear" w:color="auto" w:fill="F2F2F2" w:themeFill="background1" w:themeFillShade="F2"/>
        </w:rPr>
      </w:pPr>
      <w:r w:rsidRPr="0093652A">
        <w:rPr>
          <w:b/>
          <w:bCs/>
        </w:rPr>
        <w:t xml:space="preserve">Change </w:t>
      </w:r>
      <w:proofErr w:type="spellStart"/>
      <w:r w:rsidRPr="0093652A">
        <w:rPr>
          <w:b/>
          <w:bCs/>
        </w:rPr>
        <w:t>your</w:t>
      </w:r>
      <w:proofErr w:type="spellEnd"/>
      <w:r w:rsidRPr="0093652A">
        <w:t xml:space="preserve"> location to the </w:t>
      </w:r>
      <w:proofErr w:type="spellStart"/>
      <w:r w:rsidRPr="0093652A">
        <w:t>newly</w:t>
      </w:r>
      <w:proofErr w:type="spellEnd"/>
      <w:r w:rsidRPr="0093652A">
        <w:t xml:space="preserve"> </w:t>
      </w:r>
      <w:proofErr w:type="spellStart"/>
      <w:r w:rsidRPr="0093652A">
        <w:t>created</w:t>
      </w:r>
      <w:proofErr w:type="spellEnd"/>
      <w:r w:rsidRPr="0093652A">
        <w:t xml:space="preserve"> directory</w:t>
      </w:r>
      <w:r>
        <w:t xml:space="preserve"> by </w:t>
      </w:r>
      <w:proofErr w:type="spellStart"/>
      <w:r>
        <w:t>typing</w:t>
      </w:r>
      <w:proofErr w:type="spellEnd"/>
      <w:r>
        <w:t xml:space="preserve"> :  </w:t>
      </w:r>
      <w:r w:rsidR="003D21A3">
        <w:t xml:space="preserve">  </w:t>
      </w:r>
      <w:r w:rsidRPr="003D21A3">
        <w:rPr>
          <w:rFonts w:ascii="Consolas" w:hAnsi="Consolas"/>
          <w:i/>
          <w:iCs/>
          <w:shd w:val="clear" w:color="auto" w:fill="F2F2F2" w:themeFill="background1" w:themeFillShade="F2"/>
        </w:rPr>
        <w:t xml:space="preserve">cd </w:t>
      </w:r>
      <w:proofErr w:type="spellStart"/>
      <w:r w:rsidRPr="003D21A3">
        <w:rPr>
          <w:rFonts w:ascii="Consolas" w:hAnsi="Consolas"/>
          <w:i/>
          <w:iCs/>
          <w:shd w:val="clear" w:color="auto" w:fill="F2F2F2" w:themeFill="background1" w:themeFillShade="F2"/>
        </w:rPr>
        <w:t>git_test</w:t>
      </w:r>
      <w:proofErr w:type="spellEnd"/>
    </w:p>
    <w:p w14:paraId="64B84078" w14:textId="77777777" w:rsidR="003D21A3" w:rsidRDefault="003D21A3" w:rsidP="003D21A3">
      <w:pPr>
        <w:spacing w:after="0"/>
      </w:pPr>
    </w:p>
    <w:p w14:paraId="65157247" w14:textId="77777777" w:rsidR="003D21A3" w:rsidRDefault="003D21A3" w:rsidP="006250AF">
      <w:r w:rsidRPr="003D21A3">
        <w:rPr>
          <w:b/>
          <w:bCs/>
        </w:rPr>
        <w:t xml:space="preserve">You </w:t>
      </w:r>
      <w:proofErr w:type="spellStart"/>
      <w:r w:rsidRPr="003D21A3">
        <w:rPr>
          <w:b/>
          <w:bCs/>
        </w:rPr>
        <w:t>need</w:t>
      </w:r>
      <w:proofErr w:type="spellEnd"/>
      <w:r>
        <w:t xml:space="preserve"> to </w:t>
      </w:r>
      <w:r w:rsidRPr="003D21A3">
        <w:t xml:space="preserve">Configure </w:t>
      </w:r>
      <w:proofErr w:type="spellStart"/>
      <w:r w:rsidRPr="003D21A3">
        <w:t>your</w:t>
      </w:r>
      <w:proofErr w:type="spellEnd"/>
      <w:r w:rsidRPr="003D21A3">
        <w:t xml:space="preserve"> local Git installation to use </w:t>
      </w:r>
      <w:proofErr w:type="spellStart"/>
      <w:r w:rsidRPr="003D21A3">
        <w:t>your</w:t>
      </w:r>
      <w:proofErr w:type="spellEnd"/>
      <w:r w:rsidRPr="003D21A3">
        <w:t xml:space="preserve"> GitHub </w:t>
      </w:r>
      <w:proofErr w:type="spellStart"/>
      <w:r w:rsidRPr="003D21A3">
        <w:t>credentials</w:t>
      </w:r>
      <w:proofErr w:type="spellEnd"/>
      <w:r w:rsidRPr="003D21A3">
        <w:t xml:space="preserve"> by </w:t>
      </w:r>
      <w:proofErr w:type="spellStart"/>
      <w:r w:rsidRPr="003D21A3">
        <w:t>entering</w:t>
      </w:r>
      <w:proofErr w:type="spellEnd"/>
      <w:r w:rsidRPr="003D21A3">
        <w:t xml:space="preserve"> the </w:t>
      </w:r>
    </w:p>
    <w:p w14:paraId="6190A12D" w14:textId="36AC4F81" w:rsidR="00EE3913" w:rsidRPr="003D21A3" w:rsidRDefault="003D21A3" w:rsidP="006250AF">
      <w:pPr>
        <w:rPr>
          <w:rFonts w:ascii="Consolas" w:hAnsi="Consolas"/>
          <w:i/>
          <w:iCs/>
          <w:shd w:val="clear" w:color="auto" w:fill="F2F2F2" w:themeFill="background1" w:themeFillShade="F2"/>
        </w:rPr>
      </w:pPr>
      <w:proofErr w:type="spellStart"/>
      <w:r w:rsidRPr="003D21A3">
        <w:t>following</w:t>
      </w:r>
      <w:proofErr w:type="spellEnd"/>
      <w:r w:rsidRPr="003D21A3">
        <w:t>:</w:t>
      </w:r>
      <w:r>
        <w:t xml:space="preserve"> </w:t>
      </w:r>
      <w:r>
        <w:tab/>
      </w:r>
      <w:r w:rsidRPr="003D21A3">
        <w:rPr>
          <w:rFonts w:ascii="Consolas" w:hAnsi="Consolas"/>
          <w:i/>
          <w:iCs/>
          <w:shd w:val="clear" w:color="auto" w:fill="F2F2F2" w:themeFill="background1" w:themeFillShade="F2"/>
        </w:rPr>
        <w:t>git config --global user.name "</w:t>
      </w:r>
      <w:proofErr w:type="spellStart"/>
      <w:r w:rsidRPr="003D21A3">
        <w:rPr>
          <w:rFonts w:ascii="Consolas" w:hAnsi="Consolas"/>
          <w:i/>
          <w:iCs/>
          <w:shd w:val="clear" w:color="auto" w:fill="F2F2F2" w:themeFill="background1" w:themeFillShade="F2"/>
        </w:rPr>
        <w:t>github_username</w:t>
      </w:r>
      <w:proofErr w:type="spellEnd"/>
      <w:r w:rsidRPr="003D21A3">
        <w:rPr>
          <w:rFonts w:ascii="Consolas" w:hAnsi="Consolas"/>
          <w:i/>
          <w:iCs/>
          <w:shd w:val="clear" w:color="auto" w:fill="F2F2F2" w:themeFill="background1" w:themeFillShade="F2"/>
        </w:rPr>
        <w:t>"</w:t>
      </w:r>
    </w:p>
    <w:p w14:paraId="18B6A6C3" w14:textId="2FF720A6" w:rsidR="003D21A3" w:rsidRPr="003D21A3" w:rsidRDefault="003D21A3" w:rsidP="006250AF">
      <w:pPr>
        <w:rPr>
          <w:rFonts w:ascii="Consolas" w:hAnsi="Consolas"/>
          <w:i/>
          <w:iCs/>
        </w:rPr>
      </w:pPr>
      <w:r>
        <w:tab/>
      </w:r>
      <w:r>
        <w:tab/>
      </w:r>
      <w:r w:rsidRPr="003D21A3">
        <w:rPr>
          <w:rFonts w:ascii="Consolas" w:hAnsi="Consolas"/>
          <w:i/>
          <w:iCs/>
          <w:shd w:val="clear" w:color="auto" w:fill="F2F2F2" w:themeFill="background1" w:themeFillShade="F2"/>
        </w:rPr>
        <w:t xml:space="preserve">git config --global </w:t>
      </w:r>
      <w:proofErr w:type="spellStart"/>
      <w:r w:rsidRPr="003D21A3">
        <w:rPr>
          <w:rFonts w:ascii="Consolas" w:hAnsi="Consolas"/>
          <w:i/>
          <w:iCs/>
          <w:shd w:val="clear" w:color="auto" w:fill="F2F2F2" w:themeFill="background1" w:themeFillShade="F2"/>
        </w:rPr>
        <w:t>user.email</w:t>
      </w:r>
      <w:proofErr w:type="spellEnd"/>
      <w:r w:rsidRPr="003D21A3">
        <w:rPr>
          <w:rFonts w:ascii="Consolas" w:hAnsi="Consolas"/>
          <w:i/>
          <w:iCs/>
          <w:shd w:val="clear" w:color="auto" w:fill="F2F2F2" w:themeFill="background1" w:themeFillShade="F2"/>
        </w:rPr>
        <w:t xml:space="preserve"> "</w:t>
      </w:r>
      <w:proofErr w:type="spellStart"/>
      <w:r w:rsidRPr="003D21A3">
        <w:rPr>
          <w:rFonts w:ascii="Consolas" w:hAnsi="Consolas"/>
          <w:i/>
          <w:iCs/>
          <w:shd w:val="clear" w:color="auto" w:fill="F2F2F2" w:themeFill="background1" w:themeFillShade="F2"/>
        </w:rPr>
        <w:t>email_address</w:t>
      </w:r>
      <w:proofErr w:type="spellEnd"/>
      <w:r w:rsidRPr="003D21A3">
        <w:rPr>
          <w:rFonts w:ascii="Consolas" w:hAnsi="Consolas"/>
          <w:i/>
          <w:iCs/>
          <w:shd w:val="clear" w:color="auto" w:fill="F2F2F2" w:themeFill="background1" w:themeFillShade="F2"/>
        </w:rPr>
        <w:t>"</w:t>
      </w:r>
    </w:p>
    <w:p w14:paraId="6297D506" w14:textId="496D1A14" w:rsidR="003D21A3" w:rsidRDefault="003D21A3" w:rsidP="006250AF">
      <w:proofErr w:type="spellStart"/>
      <w:r>
        <w:t>Now</w:t>
      </w:r>
      <w:proofErr w:type="spellEnd"/>
      <w:r>
        <w:t xml:space="preserve"> </w:t>
      </w:r>
      <w:proofErr w:type="spellStart"/>
      <w:r w:rsidRPr="003D21A3">
        <w:rPr>
          <w:b/>
          <w:bCs/>
        </w:rPr>
        <w:t>you</w:t>
      </w:r>
      <w:proofErr w:type="spellEnd"/>
      <w:r w:rsidRPr="003D21A3">
        <w:rPr>
          <w:b/>
          <w:bCs/>
        </w:rPr>
        <w:t xml:space="preserve"> can</w:t>
      </w:r>
      <w:r>
        <w:t xml:space="preserve"> use Git an </w:t>
      </w:r>
      <w:proofErr w:type="spellStart"/>
      <w:r>
        <w:t>Github</w:t>
      </w:r>
      <w:proofErr w:type="spellEnd"/>
    </w:p>
    <w:p w14:paraId="5B8C5455" w14:textId="77777777" w:rsidR="00EE3913" w:rsidRDefault="00EE3913" w:rsidP="006250AF"/>
    <w:p w14:paraId="65B28661" w14:textId="77777777" w:rsidR="00B52E29" w:rsidRDefault="00B52E29" w:rsidP="00B52E29">
      <w:r>
        <w:t>$ git init</w:t>
      </w:r>
    </w:p>
    <w:p w14:paraId="0CDA24DD" w14:textId="77777777" w:rsidR="00B52E29" w:rsidRDefault="00B52E29" w:rsidP="00B52E29"/>
    <w:p w14:paraId="27C4DBCC" w14:textId="77777777" w:rsidR="00B52E29" w:rsidRDefault="00B52E29" w:rsidP="00B52E29">
      <w:r>
        <w:t xml:space="preserve">$ git </w:t>
      </w:r>
      <w:proofErr w:type="spellStart"/>
      <w:r>
        <w:t>add</w:t>
      </w:r>
      <w:proofErr w:type="spellEnd"/>
      <w:r>
        <w:t xml:space="preserve"> .</w:t>
      </w:r>
    </w:p>
    <w:p w14:paraId="4630ECB6" w14:textId="77777777" w:rsidR="00B52E29" w:rsidRDefault="00B52E29" w:rsidP="00B52E29"/>
    <w:p w14:paraId="5DF5E685" w14:textId="77777777" w:rsidR="00B52E29" w:rsidRDefault="00B52E29" w:rsidP="00B52E29">
      <w:r>
        <w:t>$ git commit -m "Ajout"</w:t>
      </w:r>
    </w:p>
    <w:p w14:paraId="3D996571" w14:textId="77777777" w:rsidR="00B52E29" w:rsidRDefault="00B52E29" w:rsidP="00B52E29">
      <w:r>
        <w:t xml:space="preserve">$ git </w:t>
      </w:r>
      <w:proofErr w:type="spellStart"/>
      <w:r>
        <w:t>branch</w:t>
      </w:r>
      <w:proofErr w:type="spellEnd"/>
      <w:r>
        <w:t xml:space="preserve"> -M main</w:t>
      </w:r>
    </w:p>
    <w:p w14:paraId="40D573D2" w14:textId="77777777" w:rsidR="00B52E29" w:rsidRDefault="00B52E29" w:rsidP="00B52E29"/>
    <w:p w14:paraId="57C91BF9" w14:textId="77777777" w:rsidR="00B52E29" w:rsidRDefault="00B52E29" w:rsidP="00B52E29">
      <w:r>
        <w:t xml:space="preserve">$ 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https://github.com/Jamelkol/devSource.git</w:t>
      </w:r>
    </w:p>
    <w:p w14:paraId="594313BF" w14:textId="77777777" w:rsidR="00B52E29" w:rsidRDefault="00B52E29" w:rsidP="00B52E29"/>
    <w:p w14:paraId="7D595CA0" w14:textId="77777777" w:rsidR="00B52E29" w:rsidRDefault="00B52E29" w:rsidP="00B52E29"/>
    <w:p w14:paraId="684368F3" w14:textId="77777777" w:rsidR="00B52E29" w:rsidRDefault="00B52E29" w:rsidP="00B52E29"/>
    <w:p w14:paraId="7D1E11CF" w14:textId="77777777" w:rsidR="00B52E29" w:rsidRDefault="00B52E29" w:rsidP="00B52E29">
      <w:r>
        <w:lastRenderedPageBreak/>
        <w:t xml:space="preserve">$ git push -u </w:t>
      </w:r>
      <w:proofErr w:type="spellStart"/>
      <w:r>
        <w:t>origin</w:t>
      </w:r>
      <w:proofErr w:type="spellEnd"/>
      <w:r>
        <w:t xml:space="preserve"> main</w:t>
      </w:r>
    </w:p>
    <w:p w14:paraId="059E22BF" w14:textId="77777777" w:rsidR="00B52E29" w:rsidRDefault="00B52E29" w:rsidP="00B52E29"/>
    <w:p w14:paraId="1EA7A645" w14:textId="77777777" w:rsidR="00B52E29" w:rsidRDefault="00B52E29" w:rsidP="00B52E29">
      <w:r>
        <w:t>---------------------------</w:t>
      </w:r>
    </w:p>
    <w:p w14:paraId="20A27757" w14:textId="77777777" w:rsidR="00B52E29" w:rsidRDefault="00B52E29" w:rsidP="00B52E29">
      <w:r>
        <w:t>si erreur :</w:t>
      </w:r>
    </w:p>
    <w:p w14:paraId="13C90905" w14:textId="77777777" w:rsidR="00B52E29" w:rsidRDefault="00B52E29" w:rsidP="00B52E29">
      <w:proofErr w:type="spellStart"/>
      <w:r>
        <w:t>error</w:t>
      </w:r>
      <w:proofErr w:type="spellEnd"/>
      <w:r>
        <w:t xml:space="preserve">: </w:t>
      </w:r>
      <w:proofErr w:type="spellStart"/>
      <w:r>
        <w:t>failed</w:t>
      </w:r>
      <w:proofErr w:type="spellEnd"/>
      <w:r>
        <w:t xml:space="preserve"> to push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refs</w:t>
      </w:r>
      <w:proofErr w:type="spellEnd"/>
      <w:r>
        <w:t xml:space="preserve"> to 'https://github.com/</w:t>
      </w:r>
      <w:proofErr w:type="spellStart"/>
      <w:r>
        <w:t>Jamelkol</w:t>
      </w:r>
      <w:proofErr w:type="spellEnd"/>
      <w:r>
        <w:t>/</w:t>
      </w:r>
      <w:proofErr w:type="spellStart"/>
      <w:r>
        <w:t>devSource.git</w:t>
      </w:r>
      <w:proofErr w:type="spellEnd"/>
      <w:r>
        <w:t>'</w:t>
      </w:r>
    </w:p>
    <w:p w14:paraId="226BB213" w14:textId="77777777" w:rsidR="00B52E29" w:rsidRDefault="00B52E29" w:rsidP="00B52E29">
      <w:r>
        <w:t xml:space="preserve">$ git pull </w:t>
      </w:r>
      <w:proofErr w:type="spellStart"/>
      <w:r>
        <w:t>origin</w:t>
      </w:r>
      <w:proofErr w:type="spellEnd"/>
      <w:r>
        <w:t xml:space="preserve"> main--</w:t>
      </w:r>
      <w:proofErr w:type="spellStart"/>
      <w:r>
        <w:t>allow</w:t>
      </w:r>
      <w:proofErr w:type="spellEnd"/>
      <w:r>
        <w:t>-</w:t>
      </w:r>
      <w:proofErr w:type="spellStart"/>
      <w:r>
        <w:t>unrelated</w:t>
      </w:r>
      <w:proofErr w:type="spellEnd"/>
      <w:r>
        <w:t>-histories</w:t>
      </w:r>
    </w:p>
    <w:p w14:paraId="189B51A8" w14:textId="77777777" w:rsidR="00B52E29" w:rsidRDefault="00B52E29" w:rsidP="00B52E29">
      <w:r>
        <w:t xml:space="preserve">$ git pull </w:t>
      </w:r>
      <w:proofErr w:type="spellStart"/>
      <w:r>
        <w:t>origin</w:t>
      </w:r>
      <w:proofErr w:type="spellEnd"/>
      <w:r>
        <w:t xml:space="preserve"> main</w:t>
      </w:r>
    </w:p>
    <w:p w14:paraId="199849D7" w14:textId="77777777" w:rsidR="00B52E29" w:rsidRDefault="00B52E29" w:rsidP="00B52E29">
      <w:r>
        <w:t>-------------------------------------</w:t>
      </w:r>
    </w:p>
    <w:p w14:paraId="7CAAA378" w14:textId="02556C3D" w:rsidR="002D5654" w:rsidRDefault="00B52E29" w:rsidP="00B52E29">
      <w:r>
        <w:t xml:space="preserve">$ git pull </w:t>
      </w:r>
      <w:proofErr w:type="spellStart"/>
      <w:r>
        <w:t>origin</w:t>
      </w:r>
      <w:proofErr w:type="spellEnd"/>
      <w:r>
        <w:t xml:space="preserve"> main</w:t>
      </w:r>
    </w:p>
    <w:p w14:paraId="656868F2" w14:textId="718EF81C" w:rsidR="002D5654" w:rsidRDefault="002D5654" w:rsidP="006250AF"/>
    <w:p w14:paraId="14D12F1A" w14:textId="77777777" w:rsidR="002D5654" w:rsidRDefault="002D5654" w:rsidP="006250AF"/>
    <w:p w14:paraId="1BF5520E" w14:textId="77777777" w:rsidR="00B44CB6" w:rsidRPr="00B44CB6" w:rsidRDefault="00B44CB6" w:rsidP="00B44CB6"/>
    <w:sectPr w:rsidR="00B44CB6" w:rsidRPr="00B44CB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3BA1C" w14:textId="77777777" w:rsidR="00AD1CDD" w:rsidRDefault="00AD1CDD" w:rsidP="00403A6C">
      <w:pPr>
        <w:spacing w:after="0" w:line="240" w:lineRule="auto"/>
      </w:pPr>
      <w:r>
        <w:separator/>
      </w:r>
    </w:p>
  </w:endnote>
  <w:endnote w:type="continuationSeparator" w:id="0">
    <w:p w14:paraId="1DE09D50" w14:textId="77777777" w:rsidR="00AD1CDD" w:rsidRDefault="00AD1CDD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EAB79" w14:textId="3364B7E4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>
      <w:t xml:space="preserve">©Djamel CHABANE </w:t>
    </w:r>
    <w:r>
      <w:fldChar w:fldCharType="begin"/>
    </w:r>
    <w:r>
      <w:instrText xml:space="preserve"> CREATEDATE  \@ "yyyy"  \* MERGEFORMAT </w:instrText>
    </w:r>
    <w:r>
      <w:fldChar w:fldCharType="separate"/>
    </w:r>
    <w:r w:rsidR="00F06E32">
      <w:rPr>
        <w:noProof/>
      </w:rPr>
      <w:t>2021</w:t>
    </w:r>
    <w:r>
      <w:fldChar w:fldCharType="end"/>
    </w:r>
    <w:r>
      <w:ptab w:relativeTo="margin" w:alignment="center" w:leader="none"/>
    </w:r>
    <w:fldSimple w:instr=" FILENAME \* MERGEFORMAT ">
      <w:r w:rsidR="00F06E32">
        <w:rPr>
          <w:noProof/>
        </w:rPr>
        <w:t>How to Install Git on Windows.docx</w:t>
      </w:r>
    </w:fldSimple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57D86" w14:textId="77777777" w:rsidR="00AD1CDD" w:rsidRDefault="00AD1CDD" w:rsidP="00403A6C">
      <w:pPr>
        <w:spacing w:after="0" w:line="240" w:lineRule="auto"/>
      </w:pPr>
      <w:r>
        <w:separator/>
      </w:r>
    </w:p>
  </w:footnote>
  <w:footnote w:type="continuationSeparator" w:id="0">
    <w:p w14:paraId="5678B50E" w14:textId="77777777" w:rsidR="00AD1CDD" w:rsidRDefault="00AD1CDD" w:rsidP="0040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139B4" w14:textId="77777777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F86EF9" w14:paraId="16B61CBE" w14:textId="77777777" w:rsidTr="000E7F6C">
      <w:trPr>
        <w:trHeight w:val="1020"/>
        <w:jc w:val="center"/>
      </w:trPr>
      <w:tc>
        <w:tcPr>
          <w:tcW w:w="1604" w:type="dxa"/>
        </w:tcPr>
        <w:p w14:paraId="31DFA740" w14:textId="53EBC99D" w:rsidR="00376DE7" w:rsidRPr="00376DE7" w:rsidRDefault="00F86EF9" w:rsidP="000E7F6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7A265BA" wp14:editId="1EF2B78E">
                <wp:simplePos x="0" y="0"/>
                <wp:positionH relativeFrom="column">
                  <wp:posOffset>13970</wp:posOffset>
                </wp:positionH>
                <wp:positionV relativeFrom="paragraph">
                  <wp:posOffset>96921</wp:posOffset>
                </wp:positionV>
                <wp:extent cx="849985" cy="478679"/>
                <wp:effectExtent l="0" t="0" r="762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9985" cy="478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40"/>
              <w:szCs w:val="40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C201B90" w14:textId="0A31CED1" w:rsidR="00376DE7" w:rsidRPr="00376DE7" w:rsidRDefault="00F86EF9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D13CD3">
                <w:rPr>
                  <w:rFonts w:asciiTheme="majorBidi" w:hAnsiTheme="majorBidi" w:cstheme="majorBidi"/>
                  <w:b/>
                  <w:bCs/>
                  <w:sz w:val="40"/>
                  <w:szCs w:val="40"/>
                </w:rPr>
                <w:t>How to Install Git on Windows</w:t>
              </w:r>
            </w:p>
          </w:sdtContent>
        </w:sdt>
      </w:tc>
      <w:tc>
        <w:tcPr>
          <w:tcW w:w="1356" w:type="dxa"/>
        </w:tcPr>
        <w:p w14:paraId="26CE50EF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5403B0C6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2CA16E81" w14:textId="41B3D2F9" w:rsidR="00376DE7" w:rsidRPr="00376DE7" w:rsidRDefault="002842B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>
            <w:rPr>
              <w:rFonts w:asciiTheme="majorBidi" w:hAnsiTheme="majorBidi" w:cstheme="majorBidi"/>
              <w:sz w:val="18"/>
              <w:szCs w:val="18"/>
            </w:rPr>
            <w:t>Made on</w:t>
          </w:r>
          <w:r w:rsidR="00376DE7" w:rsidRPr="00376DE7">
            <w:rPr>
              <w:rFonts w:asciiTheme="majorBidi" w:hAnsiTheme="majorBidi" w:cstheme="majorBidi"/>
              <w:sz w:val="18"/>
              <w:szCs w:val="18"/>
            </w:rPr>
            <w:t>:</w:t>
          </w:r>
        </w:p>
      </w:tc>
      <w:tc>
        <w:tcPr>
          <w:tcW w:w="1610" w:type="dxa"/>
        </w:tcPr>
        <w:p w14:paraId="481904C8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02D95629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6CB0CC7" w14:textId="593260C8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CREATEDATE  \@ "dd-MM-yyyy"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F06E32">
            <w:rPr>
              <w:rFonts w:asciiTheme="majorBidi" w:hAnsiTheme="majorBidi" w:cstheme="majorBidi"/>
              <w:noProof/>
              <w:sz w:val="18"/>
              <w:szCs w:val="18"/>
            </w:rPr>
            <w:t>25-11-2021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  <w:tr w:rsidR="00F86EF9" w14:paraId="73B29A08" w14:textId="77777777" w:rsidTr="000E7F6C">
      <w:trPr>
        <w:trHeight w:val="267"/>
        <w:jc w:val="center"/>
      </w:trPr>
      <w:tc>
        <w:tcPr>
          <w:tcW w:w="1604" w:type="dxa"/>
        </w:tcPr>
        <w:p w14:paraId="63796576" w14:textId="7C4A9B6D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N</w:t>
          </w:r>
          <w:r w:rsidR="002842BC">
            <w:rPr>
              <w:rFonts w:asciiTheme="majorBidi" w:hAnsiTheme="majorBidi" w:cstheme="majorBidi"/>
              <w:noProof/>
              <w:sz w:val="16"/>
              <w:szCs w:val="16"/>
            </w:rPr>
            <w:t>umber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 </w:t>
          </w:r>
          <w:r w:rsidR="002842BC">
            <w:rPr>
              <w:rFonts w:asciiTheme="majorBidi" w:hAnsiTheme="majorBidi" w:cstheme="majorBidi"/>
              <w:noProof/>
              <w:sz w:val="16"/>
              <w:szCs w:val="16"/>
            </w:rPr>
            <w:t>of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433641CC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13871876" w14:textId="37A14F9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proofErr w:type="spellStart"/>
          <w:r w:rsidRPr="00376DE7">
            <w:rPr>
              <w:rFonts w:asciiTheme="majorBidi" w:hAnsiTheme="majorBidi" w:cstheme="majorBidi"/>
              <w:sz w:val="18"/>
              <w:szCs w:val="18"/>
            </w:rPr>
            <w:t>Modifi</w:t>
          </w:r>
          <w:r w:rsidR="002842BC">
            <w:rPr>
              <w:rFonts w:asciiTheme="majorBidi" w:hAnsiTheme="majorBidi" w:cstheme="majorBidi"/>
              <w:sz w:val="18"/>
              <w:szCs w:val="18"/>
            </w:rPr>
            <w:t>ed</w:t>
          </w:r>
          <w:proofErr w:type="spellEnd"/>
          <w:r w:rsidRPr="00376DE7">
            <w:rPr>
              <w:rFonts w:asciiTheme="majorBidi" w:hAnsiTheme="majorBidi" w:cstheme="majorBidi"/>
              <w:sz w:val="18"/>
              <w:szCs w:val="18"/>
            </w:rPr>
            <w:t> :</w:t>
          </w:r>
        </w:p>
      </w:tc>
      <w:tc>
        <w:tcPr>
          <w:tcW w:w="1610" w:type="dxa"/>
        </w:tcPr>
        <w:p w14:paraId="40C2292E" w14:textId="3F4370A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SAVEDATE  \@ "dd-MM-yyyy HH:mm"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B52E29">
            <w:rPr>
              <w:rFonts w:asciiTheme="majorBidi" w:hAnsiTheme="majorBidi" w:cstheme="majorBidi"/>
              <w:noProof/>
              <w:sz w:val="18"/>
              <w:szCs w:val="18"/>
            </w:rPr>
            <w:t>25-11-2021 16:29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25CC1A52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F9"/>
    <w:rsid w:val="00091F57"/>
    <w:rsid w:val="0009336F"/>
    <w:rsid w:val="000E7F6C"/>
    <w:rsid w:val="000F1D3B"/>
    <w:rsid w:val="00113F25"/>
    <w:rsid w:val="00183426"/>
    <w:rsid w:val="0021572B"/>
    <w:rsid w:val="00254754"/>
    <w:rsid w:val="002842BC"/>
    <w:rsid w:val="002A2B0A"/>
    <w:rsid w:val="002C3172"/>
    <w:rsid w:val="002D5654"/>
    <w:rsid w:val="002E3917"/>
    <w:rsid w:val="002F6A39"/>
    <w:rsid w:val="00303AA8"/>
    <w:rsid w:val="0033471C"/>
    <w:rsid w:val="0034003D"/>
    <w:rsid w:val="00376DE7"/>
    <w:rsid w:val="00381279"/>
    <w:rsid w:val="003B3BF6"/>
    <w:rsid w:val="003C5B16"/>
    <w:rsid w:val="003D21A3"/>
    <w:rsid w:val="00403A6C"/>
    <w:rsid w:val="004337FD"/>
    <w:rsid w:val="00472424"/>
    <w:rsid w:val="004F22F6"/>
    <w:rsid w:val="00547F50"/>
    <w:rsid w:val="00554826"/>
    <w:rsid w:val="005A5AD3"/>
    <w:rsid w:val="005A68D4"/>
    <w:rsid w:val="005C127A"/>
    <w:rsid w:val="005C3B0C"/>
    <w:rsid w:val="005D57E9"/>
    <w:rsid w:val="00606DC7"/>
    <w:rsid w:val="0061793C"/>
    <w:rsid w:val="00621BFD"/>
    <w:rsid w:val="006250AF"/>
    <w:rsid w:val="006729BE"/>
    <w:rsid w:val="006F72C0"/>
    <w:rsid w:val="007262C9"/>
    <w:rsid w:val="00735733"/>
    <w:rsid w:val="0075233C"/>
    <w:rsid w:val="007567A8"/>
    <w:rsid w:val="00757B1C"/>
    <w:rsid w:val="007B06D2"/>
    <w:rsid w:val="007C4AFC"/>
    <w:rsid w:val="007D3C96"/>
    <w:rsid w:val="008D2601"/>
    <w:rsid w:val="008F5868"/>
    <w:rsid w:val="0093652A"/>
    <w:rsid w:val="009D3C11"/>
    <w:rsid w:val="009E2F33"/>
    <w:rsid w:val="00A30F1D"/>
    <w:rsid w:val="00A748A4"/>
    <w:rsid w:val="00A957BA"/>
    <w:rsid w:val="00AD1CDD"/>
    <w:rsid w:val="00AD2C06"/>
    <w:rsid w:val="00AE51C3"/>
    <w:rsid w:val="00AF1612"/>
    <w:rsid w:val="00B21808"/>
    <w:rsid w:val="00B2607F"/>
    <w:rsid w:val="00B338FD"/>
    <w:rsid w:val="00B44CB6"/>
    <w:rsid w:val="00B52E29"/>
    <w:rsid w:val="00B72642"/>
    <w:rsid w:val="00BA3336"/>
    <w:rsid w:val="00BC2636"/>
    <w:rsid w:val="00C14324"/>
    <w:rsid w:val="00C47C98"/>
    <w:rsid w:val="00C52A09"/>
    <w:rsid w:val="00C611BD"/>
    <w:rsid w:val="00D00386"/>
    <w:rsid w:val="00D13CD3"/>
    <w:rsid w:val="00D62164"/>
    <w:rsid w:val="00D72E35"/>
    <w:rsid w:val="00DF53B1"/>
    <w:rsid w:val="00DF561E"/>
    <w:rsid w:val="00E564FA"/>
    <w:rsid w:val="00ED33E9"/>
    <w:rsid w:val="00EE3913"/>
    <w:rsid w:val="00EE56FE"/>
    <w:rsid w:val="00F06E32"/>
    <w:rsid w:val="00F14518"/>
    <w:rsid w:val="00F73197"/>
    <w:rsid w:val="00F86EF9"/>
    <w:rsid w:val="00FC5BFD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E8FC70"/>
  <w15:chartTrackingRefBased/>
  <w15:docId w15:val="{73B2FF7F-ED5F-42C1-90CC-56FFA226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3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How to Install Git on Windows</vt:lpstr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Install Git on Windows</dc:title>
  <dc:subject>Git</dc:subject>
  <dc:creator>Djamel CHABANE</dc:creator>
  <cp:keywords/>
  <dc:description>Git</dc:description>
  <cp:lastModifiedBy>Djamel CHABANE</cp:lastModifiedBy>
  <cp:revision>2</cp:revision>
  <cp:lastPrinted>2021-11-25T15:27:00Z</cp:lastPrinted>
  <dcterms:created xsi:type="dcterms:W3CDTF">2021-11-25T15:46:00Z</dcterms:created>
  <dcterms:modified xsi:type="dcterms:W3CDTF">2021-11-25T15:46:00Z</dcterms:modified>
</cp:coreProperties>
</file>